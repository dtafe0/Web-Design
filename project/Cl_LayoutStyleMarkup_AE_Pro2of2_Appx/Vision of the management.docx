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7CB1A929" w:rsidR="00E31802" w:rsidRDefault="004B49BA" w:rsidP="00234E1A">
      <w:pPr>
        <w:pStyle w:val="Heading1"/>
      </w:pPr>
      <w:r w:rsidRPr="004B49BA">
        <w:t>Vision of the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52"/>
      </w:tblGrid>
      <w:tr w:rsidR="0096012F" w14:paraId="5F7F7B3C" w14:textId="77777777" w:rsidTr="0096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63903B1" w14:textId="1D5D3DEC" w:rsidR="0096012F" w:rsidRDefault="0096012F" w:rsidP="0096012F">
            <w:pPr>
              <w:rPr>
                <w:lang w:eastAsia="en-AU"/>
              </w:rPr>
            </w:pPr>
            <w:r w:rsidRPr="001F07D7">
              <w:t>S. No</w:t>
            </w:r>
          </w:p>
        </w:tc>
        <w:tc>
          <w:tcPr>
            <w:tcW w:w="2976" w:type="dxa"/>
          </w:tcPr>
          <w:p w14:paraId="144F7FFC" w14:textId="1D1D582F" w:rsidR="0096012F" w:rsidRDefault="0096012F" w:rsidP="0096012F">
            <w:pPr>
              <w:rPr>
                <w:lang w:eastAsia="en-AU"/>
              </w:rPr>
            </w:pPr>
            <w:r w:rsidRPr="001F07D7">
              <w:t>Particulars</w:t>
            </w:r>
          </w:p>
        </w:tc>
        <w:tc>
          <w:tcPr>
            <w:tcW w:w="5052" w:type="dxa"/>
          </w:tcPr>
          <w:p w14:paraId="48EDA27D" w14:textId="09CCC790" w:rsidR="0096012F" w:rsidRDefault="0096012F" w:rsidP="0096012F">
            <w:pPr>
              <w:rPr>
                <w:lang w:eastAsia="en-AU"/>
              </w:rPr>
            </w:pPr>
            <w:r w:rsidRPr="001F07D7">
              <w:t>Description</w:t>
            </w:r>
          </w:p>
        </w:tc>
      </w:tr>
      <w:tr w:rsidR="0096012F" w14:paraId="09A77CFE" w14:textId="77777777" w:rsidTr="0096012F">
        <w:tc>
          <w:tcPr>
            <w:tcW w:w="988" w:type="dxa"/>
          </w:tcPr>
          <w:p w14:paraId="38A7A73B" w14:textId="4C6D3E66" w:rsidR="0096012F" w:rsidRDefault="0096012F" w:rsidP="0096012F">
            <w:pPr>
              <w:rPr>
                <w:lang w:eastAsia="en-AU"/>
              </w:rPr>
            </w:pPr>
            <w:r>
              <w:t>1</w:t>
            </w:r>
          </w:p>
        </w:tc>
        <w:tc>
          <w:tcPr>
            <w:tcW w:w="2976" w:type="dxa"/>
          </w:tcPr>
          <w:p w14:paraId="12C754A2" w14:textId="6B33AEC8" w:rsidR="0096012F" w:rsidRDefault="004B49BA" w:rsidP="0096012F">
            <w:pPr>
              <w:rPr>
                <w:lang w:eastAsia="en-AU"/>
              </w:rPr>
            </w:pPr>
            <w:r w:rsidRPr="00417650">
              <w:t>Vision of the management</w:t>
            </w:r>
          </w:p>
        </w:tc>
        <w:tc>
          <w:tcPr>
            <w:tcW w:w="5052" w:type="dxa"/>
          </w:tcPr>
          <w:p w14:paraId="0406884C" w14:textId="77777777" w:rsidR="0096012F" w:rsidRDefault="0096012F" w:rsidP="0096012F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3C6B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B3A9" w14:textId="77777777" w:rsidR="001E3302" w:rsidRDefault="001E3302" w:rsidP="002145A6">
      <w:pPr>
        <w:spacing w:before="480" w:after="120"/>
      </w:pPr>
      <w:r>
        <w:separator/>
      </w:r>
    </w:p>
  </w:endnote>
  <w:endnote w:type="continuationSeparator" w:id="0">
    <w:p w14:paraId="6CA929A3" w14:textId="77777777" w:rsidR="001E3302" w:rsidRDefault="001E3302">
      <w:r>
        <w:continuationSeparator/>
      </w:r>
    </w:p>
    <w:p w14:paraId="30AF4BAD" w14:textId="77777777" w:rsidR="001E3302" w:rsidRDefault="001E3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78C7" w14:textId="77777777" w:rsidR="003851DE" w:rsidRDefault="00385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165B" w14:textId="02E4446D" w:rsidR="003851DE" w:rsidRDefault="003851DE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1CA7D" wp14:editId="0F6A262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7234e118833fb35e3c4a977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F00281" w14:textId="71C1A242" w:rsidR="003851DE" w:rsidRPr="003851DE" w:rsidRDefault="003851DE" w:rsidP="003851D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3851D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1CA7D" id="_x0000_t202" coordsize="21600,21600" o:spt="202" path="m,l,21600r21600,l21600,xe">
              <v:stroke joinstyle="miter"/>
              <v:path gradientshapeok="t" o:connecttype="rect"/>
            </v:shapetype>
            <v:shape id="MSIPCM07234e118833fb35e3c4a977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V2PbdrgIAAE0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3FF00281" w14:textId="71C1A242" w:rsidR="003851DE" w:rsidRPr="003851DE" w:rsidRDefault="003851DE" w:rsidP="003851D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3851D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>Resource ID</w:t>
    </w:r>
    <w:r>
      <w:t>: APT_21_003</w:t>
    </w:r>
    <w:r w:rsidR="00273779">
      <w:t>_</w:t>
    </w:r>
    <w:r>
      <w:t>Cl_Layoutstylemarking_VM</w:t>
    </w:r>
  </w:p>
  <w:p w14:paraId="02766945" w14:textId="48350D5A" w:rsidR="00273779" w:rsidRDefault="00273779" w:rsidP="003851DE">
    <w:pPr>
      <w:pStyle w:val="Footer"/>
      <w:ind w:left="0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7</w:t>
    </w:r>
    <w:r>
      <w:fldChar w:fldCharType="end"/>
    </w:r>
    <w:r>
      <w:t xml:space="preserve"> of </w:t>
    </w:r>
    <w:fldSimple w:instr=" NUMPAGES  \* Arabic  \* MERGEFORMAT ">
      <w:r>
        <w:t>14</w:t>
      </w:r>
    </w:fldSimple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707F" w14:textId="77777777" w:rsidR="003851DE" w:rsidRDefault="00385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64C0" w14:textId="77777777" w:rsidR="001E3302" w:rsidRDefault="001E3302" w:rsidP="002145A6">
      <w:pPr>
        <w:spacing w:before="360" w:after="120"/>
      </w:pPr>
      <w:r>
        <w:separator/>
      </w:r>
    </w:p>
  </w:footnote>
  <w:footnote w:type="continuationSeparator" w:id="0">
    <w:p w14:paraId="44F2689A" w14:textId="77777777" w:rsidR="001E3302" w:rsidRDefault="001E3302">
      <w:r>
        <w:continuationSeparator/>
      </w:r>
    </w:p>
    <w:p w14:paraId="22A3B93C" w14:textId="77777777" w:rsidR="001E3302" w:rsidRDefault="001E3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9B8D" w14:textId="77777777" w:rsidR="003851DE" w:rsidRDefault="00385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76D23767" w:rsidR="00E31802" w:rsidRPr="00F55B94" w:rsidRDefault="003851DE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A473E8" wp14:editId="7D424F9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39b347098d968c44f77e11f9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FCAB9D" w14:textId="02CAA1F6" w:rsidR="003851DE" w:rsidRPr="003851DE" w:rsidRDefault="003851DE" w:rsidP="003851D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3851D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473E8" id="_x0000_t202" coordsize="21600,21600" o:spt="202" path="m,l,21600r21600,l21600,xe">
              <v:stroke joinstyle="miter"/>
              <v:path gradientshapeok="t" o:connecttype="rect"/>
            </v:shapetype>
            <v:shape id="MSIPCM39b347098d968c44f77e11f9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hyZ/ya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05FCAB9D" w14:textId="02CAA1F6" w:rsidR="003851DE" w:rsidRPr="003851DE" w:rsidRDefault="003851DE" w:rsidP="003851D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3851D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5CEA" w14:textId="77777777" w:rsidR="003851DE" w:rsidRDefault="00385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E3302"/>
    <w:rsid w:val="001F0096"/>
    <w:rsid w:val="001F5BD6"/>
    <w:rsid w:val="001F6CA6"/>
    <w:rsid w:val="00200B0D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51D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49BA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75E03DB-2670-4C2C-B9F0-B2BFF3A370C7}"/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2022-05-03T03:53:00Z</dcterms:created>
  <dcterms:modified xsi:type="dcterms:W3CDTF">2022-05-03T05:11:00Z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2022-05-03T05:11:06Z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72cf1251-f653-4a9f-b477-000061c2f22f</vt:lpwstr>
  </property>
  <property fmtid="{D5CDD505-2E9C-101B-9397-08002B2CF9AE}" pid="9" name="MSIP_Label_70663b86-f2b7-4b32-b286-17269b5dc83f_ContentBits">
    <vt:lpwstr>3</vt:lpwstr>
  </property>
</Properties>
</file>